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3E" w:rsidRPr="002F41A8" w:rsidRDefault="0056043E" w:rsidP="0056043E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Pr="002F41A8">
        <w:rPr>
          <w:rFonts w:hint="eastAsia"/>
          <w:sz w:val="32"/>
          <w:szCs w:val="32"/>
        </w:rPr>
        <w:t>20</w:t>
      </w:r>
      <w:r w:rsidR="002A73A8">
        <w:rPr>
          <w:rFonts w:hint="eastAsia"/>
          <w:sz w:val="32"/>
          <w:szCs w:val="32"/>
        </w:rPr>
        <w:t>22</w:t>
      </w:r>
      <w:r w:rsidRPr="002F41A8">
        <w:rPr>
          <w:rFonts w:hint="eastAsia"/>
          <w:sz w:val="32"/>
          <w:szCs w:val="32"/>
        </w:rPr>
        <w:t>-20</w:t>
      </w:r>
      <w:r>
        <w:rPr>
          <w:rFonts w:hint="eastAsia"/>
          <w:sz w:val="32"/>
          <w:szCs w:val="32"/>
        </w:rPr>
        <w:t>2</w:t>
      </w:r>
      <w:r w:rsidR="002A73A8">
        <w:rPr>
          <w:rFonts w:hint="eastAsia"/>
          <w:sz w:val="32"/>
          <w:szCs w:val="32"/>
        </w:rPr>
        <w:t>3</w:t>
      </w:r>
      <w:r w:rsidRPr="002F41A8"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 w:rsidRPr="002F41A8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2</w:t>
      </w:r>
      <w:r w:rsidRPr="002F41A8">
        <w:rPr>
          <w:rFonts w:hint="eastAsia"/>
          <w:sz w:val="32"/>
          <w:szCs w:val="32"/>
        </w:rPr>
        <w:t>学期</w:t>
      </w:r>
    </w:p>
    <w:p w:rsidR="0056043E" w:rsidRDefault="0056043E" w:rsidP="0056043E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557396">
        <w:rPr>
          <w:rFonts w:hint="eastAsia"/>
          <w:b/>
          <w:sz w:val="44"/>
          <w:szCs w:val="44"/>
          <w:u w:val="single"/>
        </w:rPr>
        <w:t>数据库系统原理</w:t>
      </w:r>
      <w:r w:rsidR="00612775">
        <w:rPr>
          <w:rFonts w:hint="eastAsia"/>
          <w:b/>
          <w:sz w:val="44"/>
          <w:szCs w:val="44"/>
          <w:u w:val="single"/>
        </w:rPr>
        <w:t>综合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:rsidR="0056043E" w:rsidRPr="00557396" w:rsidRDefault="0056043E" w:rsidP="0056043E">
      <w:pPr>
        <w:jc w:val="center"/>
        <w:rPr>
          <w:b/>
          <w:szCs w:val="21"/>
        </w:rPr>
      </w:pPr>
      <w:r w:rsidRPr="00557396">
        <w:rPr>
          <w:rFonts w:hint="eastAsia"/>
          <w:b/>
          <w:szCs w:val="21"/>
        </w:rPr>
        <w:t>课号：</w:t>
      </w:r>
      <w:r w:rsidR="002A73A8">
        <w:rPr>
          <w:rFonts w:hint="eastAsia"/>
          <w:b/>
          <w:szCs w:val="21"/>
        </w:rPr>
        <w:t>2222939</w:t>
      </w:r>
      <w:r w:rsidRPr="00557396">
        <w:rPr>
          <w:rFonts w:hint="eastAsia"/>
          <w:b/>
          <w:szCs w:val="21"/>
        </w:rPr>
        <w:t xml:space="preserve">              </w:t>
      </w:r>
      <w:r w:rsidRPr="00557396">
        <w:rPr>
          <w:rFonts w:hint="eastAsia"/>
          <w:b/>
          <w:szCs w:val="21"/>
        </w:rPr>
        <w:t>任课老师：</w:t>
      </w:r>
      <w:r w:rsidR="00E54ECB">
        <w:rPr>
          <w:rFonts w:hint="eastAsia"/>
          <w:b/>
          <w:szCs w:val="21"/>
        </w:rPr>
        <w:t>唐麟</w:t>
      </w:r>
    </w:p>
    <w:p w:rsidR="00557396" w:rsidRPr="00207823" w:rsidRDefault="00557396" w:rsidP="0056043E">
      <w:pPr>
        <w:jc w:val="center"/>
        <w:rPr>
          <w:b/>
          <w:sz w:val="18"/>
          <w:szCs w:val="18"/>
        </w:rPr>
      </w:pPr>
    </w:p>
    <w:tbl>
      <w:tblPr>
        <w:tblW w:w="4565" w:type="pct"/>
        <w:jc w:val="center"/>
        <w:tblLook w:val="01E0" w:firstRow="1" w:lastRow="1" w:firstColumn="1" w:lastColumn="1" w:noHBand="0" w:noVBand="0"/>
      </w:tblPr>
      <w:tblGrid>
        <w:gridCol w:w="1392"/>
        <w:gridCol w:w="3359"/>
        <w:gridCol w:w="1241"/>
        <w:gridCol w:w="3005"/>
      </w:tblGrid>
      <w:tr w:rsidR="00557396" w:rsidTr="00557396">
        <w:trPr>
          <w:trHeight w:val="457"/>
          <w:jc w:val="center"/>
        </w:trPr>
        <w:tc>
          <w:tcPr>
            <w:tcW w:w="1392" w:type="dxa"/>
            <w:shd w:val="clear" w:color="auto" w:fill="auto"/>
            <w:vAlign w:val="center"/>
          </w:tcPr>
          <w:p w:rsidR="00557396" w:rsidRDefault="00612775" w:rsidP="00092FE9">
            <w:pPr>
              <w:jc w:val="left"/>
            </w:pPr>
            <w:r>
              <w:rPr>
                <w:rFonts w:hint="eastAsia"/>
              </w:rPr>
              <w:t>项目</w:t>
            </w:r>
            <w:r w:rsidR="00557396">
              <w:rPr>
                <w:rFonts w:hint="eastAsia"/>
              </w:rPr>
              <w:t>名称</w:t>
            </w:r>
          </w:p>
        </w:tc>
        <w:tc>
          <w:tcPr>
            <w:tcW w:w="760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7396" w:rsidRPr="000534A9" w:rsidRDefault="00584BA8" w:rsidP="000A6A62">
            <w:pPr>
              <w:rPr>
                <w:b/>
              </w:rPr>
            </w:pPr>
            <w:r w:rsidRPr="00584BA8">
              <w:rPr>
                <w:rFonts w:hint="eastAsia"/>
                <w:b/>
              </w:rPr>
              <w:t>请在这里填写自己所做项目名称</w:t>
            </w:r>
          </w:p>
        </w:tc>
      </w:tr>
      <w:tr w:rsidR="003C6F41" w:rsidTr="00557396">
        <w:trPr>
          <w:trHeight w:val="477"/>
          <w:jc w:val="center"/>
        </w:trPr>
        <w:tc>
          <w:tcPr>
            <w:tcW w:w="1392" w:type="dxa"/>
            <w:shd w:val="clear" w:color="auto" w:fill="auto"/>
            <w:vAlign w:val="center"/>
          </w:tcPr>
          <w:p w:rsidR="003C6F41" w:rsidRDefault="003C6F41" w:rsidP="00092FE9">
            <w:pPr>
              <w:jc w:val="left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6F41" w:rsidRPr="002F41A8" w:rsidRDefault="003C6F41" w:rsidP="00092FE9">
            <w:pPr>
              <w:jc w:val="left"/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6F41" w:rsidRDefault="003C6F41" w:rsidP="00092FE9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6F41" w:rsidRPr="00DE137A" w:rsidRDefault="003C6F41" w:rsidP="001606F8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3C6F41" w:rsidTr="00557396">
        <w:trPr>
          <w:trHeight w:val="468"/>
          <w:jc w:val="center"/>
        </w:trPr>
        <w:tc>
          <w:tcPr>
            <w:tcW w:w="13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C6F41" w:rsidRDefault="003C6F41" w:rsidP="00092FE9">
            <w:pPr>
              <w:jc w:val="left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760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3C6F41" w:rsidRPr="00FD269B" w:rsidRDefault="003C6F41" w:rsidP="00092FE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日</w:t>
            </w:r>
          </w:p>
        </w:tc>
      </w:tr>
    </w:tbl>
    <w:p w:rsidR="0033093F" w:rsidRPr="0033093F" w:rsidRDefault="0033093F" w:rsidP="0033093F">
      <w:pPr>
        <w:jc w:val="center"/>
      </w:pPr>
      <w:r w:rsidRPr="00BB0B5E">
        <w:rPr>
          <w:rFonts w:ascii="黑体" w:eastAsia="黑体" w:hAnsi="黑体" w:hint="eastAsia"/>
          <w:sz w:val="24"/>
        </w:rPr>
        <w:t>团队任务分工表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516"/>
        <w:gridCol w:w="1418"/>
        <w:gridCol w:w="4625"/>
      </w:tblGrid>
      <w:tr w:rsidR="0033093F" w:rsidRPr="006613C3" w:rsidTr="00DC3420">
        <w:trPr>
          <w:jc w:val="center"/>
        </w:trPr>
        <w:tc>
          <w:tcPr>
            <w:tcW w:w="757" w:type="dxa"/>
            <w:shd w:val="clear" w:color="auto" w:fill="auto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 w:rsidRPr="006613C3">
              <w:rPr>
                <w:rFonts w:hint="eastAsia"/>
                <w:sz w:val="24"/>
              </w:rPr>
              <w:t>题目</w:t>
            </w:r>
          </w:p>
        </w:tc>
        <w:tc>
          <w:tcPr>
            <w:tcW w:w="7559" w:type="dxa"/>
            <w:gridSpan w:val="3"/>
            <w:shd w:val="clear" w:color="auto" w:fill="auto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</w:tr>
      <w:tr w:rsidR="0033093F" w:rsidRPr="006613C3" w:rsidTr="00DC3420">
        <w:trPr>
          <w:jc w:val="center"/>
        </w:trPr>
        <w:tc>
          <w:tcPr>
            <w:tcW w:w="757" w:type="dxa"/>
            <w:shd w:val="clear" w:color="auto" w:fill="auto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 w:rsidRPr="006613C3">
              <w:rPr>
                <w:rFonts w:hint="eastAsia"/>
                <w:sz w:val="24"/>
              </w:rPr>
              <w:t>负责人</w:t>
            </w:r>
          </w:p>
        </w:tc>
        <w:tc>
          <w:tcPr>
            <w:tcW w:w="7559" w:type="dxa"/>
            <w:gridSpan w:val="3"/>
            <w:shd w:val="clear" w:color="auto" w:fill="auto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</w:tr>
      <w:tr w:rsidR="00DC3420" w:rsidRPr="006613C3" w:rsidTr="000236AD">
        <w:trPr>
          <w:trHeight w:val="1701"/>
          <w:jc w:val="center"/>
        </w:trPr>
        <w:tc>
          <w:tcPr>
            <w:tcW w:w="757" w:type="dxa"/>
            <w:shd w:val="clear" w:color="auto" w:fill="auto"/>
          </w:tcPr>
          <w:p w:rsidR="00DC3420" w:rsidRDefault="00DC3420" w:rsidP="00914A1E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合作</w:t>
            </w:r>
          </w:p>
          <w:p w:rsidR="00DC3420" w:rsidRPr="006613C3" w:rsidRDefault="00BA7725" w:rsidP="00914A1E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  <w:tc>
          <w:tcPr>
            <w:tcW w:w="7559" w:type="dxa"/>
            <w:gridSpan w:val="3"/>
            <w:shd w:val="clear" w:color="auto" w:fill="auto"/>
          </w:tcPr>
          <w:p w:rsidR="00DC3420" w:rsidRPr="006613C3" w:rsidRDefault="00DC3420" w:rsidP="00914A1E">
            <w:pPr>
              <w:spacing w:line="480" w:lineRule="auto"/>
              <w:rPr>
                <w:sz w:val="24"/>
              </w:rPr>
            </w:pPr>
          </w:p>
        </w:tc>
      </w:tr>
      <w:tr w:rsidR="0033093F" w:rsidRPr="006613C3" w:rsidTr="00DC3420">
        <w:trPr>
          <w:jc w:val="center"/>
        </w:trPr>
        <w:tc>
          <w:tcPr>
            <w:tcW w:w="757" w:type="dxa"/>
            <w:shd w:val="clear" w:color="auto" w:fill="auto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 w:rsidRPr="006613C3">
              <w:rPr>
                <w:rFonts w:hint="eastAsia"/>
                <w:sz w:val="24"/>
              </w:rPr>
              <w:t>序号</w:t>
            </w:r>
          </w:p>
        </w:tc>
        <w:tc>
          <w:tcPr>
            <w:tcW w:w="1516" w:type="dxa"/>
            <w:shd w:val="clear" w:color="auto" w:fill="auto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 w:rsidRPr="006613C3">
              <w:rPr>
                <w:rFonts w:hint="eastAsia"/>
                <w:sz w:val="24"/>
              </w:rPr>
              <w:t>学号</w:t>
            </w:r>
          </w:p>
        </w:tc>
        <w:tc>
          <w:tcPr>
            <w:tcW w:w="1418" w:type="dxa"/>
            <w:shd w:val="clear" w:color="auto" w:fill="auto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 w:rsidRPr="006613C3">
              <w:rPr>
                <w:rFonts w:hint="eastAsia"/>
                <w:sz w:val="24"/>
              </w:rPr>
              <w:t>姓名</w:t>
            </w:r>
          </w:p>
        </w:tc>
        <w:tc>
          <w:tcPr>
            <w:tcW w:w="4625" w:type="dxa"/>
            <w:shd w:val="clear" w:color="auto" w:fill="auto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 w:rsidRPr="006613C3">
              <w:rPr>
                <w:rFonts w:hint="eastAsia"/>
                <w:sz w:val="24"/>
              </w:rPr>
              <w:t>个人</w:t>
            </w:r>
            <w:r w:rsidR="00BA7725">
              <w:rPr>
                <w:rFonts w:hint="eastAsia"/>
                <w:sz w:val="24"/>
              </w:rPr>
              <w:t>负责模块</w:t>
            </w:r>
          </w:p>
        </w:tc>
      </w:tr>
      <w:tr w:rsidR="0033093F" w:rsidRPr="006613C3" w:rsidTr="000236AD">
        <w:trPr>
          <w:trHeight w:val="851"/>
          <w:jc w:val="center"/>
        </w:trPr>
        <w:tc>
          <w:tcPr>
            <w:tcW w:w="757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  <w:tc>
          <w:tcPr>
            <w:tcW w:w="4625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</w:tr>
      <w:tr w:rsidR="0033093F" w:rsidRPr="006613C3" w:rsidTr="000236AD">
        <w:trPr>
          <w:trHeight w:val="851"/>
          <w:jc w:val="center"/>
        </w:trPr>
        <w:tc>
          <w:tcPr>
            <w:tcW w:w="757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  <w:tc>
          <w:tcPr>
            <w:tcW w:w="4625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</w:tr>
      <w:tr w:rsidR="0033093F" w:rsidRPr="006613C3" w:rsidTr="000236AD">
        <w:trPr>
          <w:trHeight w:val="851"/>
          <w:jc w:val="center"/>
        </w:trPr>
        <w:tc>
          <w:tcPr>
            <w:tcW w:w="757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  <w:tc>
          <w:tcPr>
            <w:tcW w:w="4625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</w:tr>
      <w:tr w:rsidR="0033093F" w:rsidRPr="006613C3" w:rsidTr="000236AD">
        <w:trPr>
          <w:trHeight w:val="851"/>
          <w:jc w:val="center"/>
        </w:trPr>
        <w:tc>
          <w:tcPr>
            <w:tcW w:w="757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  <w:tc>
          <w:tcPr>
            <w:tcW w:w="4625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</w:tr>
      <w:tr w:rsidR="0033093F" w:rsidRPr="006613C3" w:rsidTr="000236AD">
        <w:trPr>
          <w:trHeight w:val="851"/>
          <w:jc w:val="center"/>
        </w:trPr>
        <w:tc>
          <w:tcPr>
            <w:tcW w:w="757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  <w:tc>
          <w:tcPr>
            <w:tcW w:w="4625" w:type="dxa"/>
            <w:shd w:val="clear" w:color="auto" w:fill="auto"/>
            <w:vAlign w:val="center"/>
          </w:tcPr>
          <w:p w:rsidR="0033093F" w:rsidRPr="006613C3" w:rsidRDefault="0033093F" w:rsidP="00914A1E">
            <w:pPr>
              <w:spacing w:line="480" w:lineRule="auto"/>
              <w:rPr>
                <w:sz w:val="24"/>
              </w:rPr>
            </w:pPr>
          </w:p>
        </w:tc>
      </w:tr>
    </w:tbl>
    <w:p w:rsidR="0033093F" w:rsidRDefault="0033093F" w:rsidP="0033093F"/>
    <w:p w:rsidR="00583DC3" w:rsidRDefault="00583DC3" w:rsidP="002771FA">
      <w:pPr>
        <w:rPr>
          <w:rFonts w:eastAsia="楷体_GB2312"/>
          <w:b/>
          <w:bCs/>
          <w:sz w:val="28"/>
        </w:rPr>
      </w:pPr>
    </w:p>
    <w:p w:rsidR="000236AD" w:rsidRDefault="000236AD">
      <w:pPr>
        <w:widowControl/>
        <w:jc w:val="lef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br w:type="page"/>
      </w:r>
    </w:p>
    <w:p w:rsidR="002771FA" w:rsidRPr="00152E1B" w:rsidRDefault="002771FA" w:rsidP="00510F0A">
      <w:pPr>
        <w:pStyle w:val="ae"/>
        <w:numPr>
          <w:ilvl w:val="0"/>
          <w:numId w:val="16"/>
        </w:numPr>
        <w:ind w:firstLineChars="0"/>
        <w:rPr>
          <w:rFonts w:ascii="黑体" w:eastAsia="黑体" w:hAnsi="黑体"/>
          <w:bCs/>
          <w:sz w:val="28"/>
        </w:rPr>
      </w:pPr>
      <w:r w:rsidRPr="00152E1B">
        <w:rPr>
          <w:rFonts w:ascii="黑体" w:eastAsia="黑体" w:hAnsi="黑体" w:hint="eastAsia"/>
          <w:bCs/>
          <w:sz w:val="28"/>
        </w:rPr>
        <w:lastRenderedPageBreak/>
        <w:t>需求</w:t>
      </w:r>
      <w:r w:rsidR="00152E1B">
        <w:rPr>
          <w:rFonts w:ascii="黑体" w:eastAsia="黑体" w:hAnsi="黑体" w:hint="eastAsia"/>
          <w:bCs/>
          <w:sz w:val="28"/>
        </w:rPr>
        <w:t>分析</w:t>
      </w:r>
    </w:p>
    <w:p w:rsidR="003639BF" w:rsidRDefault="003639BF" w:rsidP="003639BF">
      <w:pPr>
        <w:rPr>
          <w:rFonts w:asciiTheme="majorEastAsia" w:eastAsiaTheme="majorEastAsia" w:hAnsiTheme="majorEastAsia" w:hint="eastAsia"/>
          <w:bCs/>
          <w:sz w:val="24"/>
        </w:rPr>
      </w:pPr>
      <w:r w:rsidRPr="003639BF">
        <w:rPr>
          <w:rFonts w:asciiTheme="majorEastAsia" w:eastAsiaTheme="majorEastAsia" w:hAnsiTheme="majorEastAsia" w:hint="eastAsia"/>
          <w:bCs/>
          <w:sz w:val="24"/>
        </w:rPr>
        <w:t>这一部分，可以</w:t>
      </w:r>
      <w:r w:rsidR="00152E1B" w:rsidRPr="003639BF">
        <w:rPr>
          <w:rFonts w:asciiTheme="majorEastAsia" w:eastAsiaTheme="majorEastAsia" w:hAnsiTheme="majorEastAsia" w:hint="eastAsia"/>
          <w:bCs/>
          <w:sz w:val="24"/>
        </w:rPr>
        <w:t>从业务需求，用户需求和系统需求等角度去描述</w:t>
      </w:r>
      <w:r w:rsidRPr="003639BF">
        <w:rPr>
          <w:rFonts w:asciiTheme="majorEastAsia" w:eastAsiaTheme="majorEastAsia" w:hAnsiTheme="majorEastAsia" w:hint="eastAsia"/>
          <w:bCs/>
          <w:sz w:val="24"/>
        </w:rPr>
        <w:t>需求。</w:t>
      </w:r>
    </w:p>
    <w:p w:rsidR="00F55CE5" w:rsidRDefault="000D7E77" w:rsidP="003639BF">
      <w:pPr>
        <w:rPr>
          <w:rFonts w:asciiTheme="majorEastAsia" w:eastAsiaTheme="majorEastAsia" w:hAnsiTheme="majorEastAsia" w:hint="eastAsia"/>
          <w:bCs/>
          <w:sz w:val="24"/>
        </w:rPr>
      </w:pPr>
      <w:r w:rsidRPr="004837CE">
        <w:rPr>
          <w:rFonts w:asciiTheme="majorEastAsia" w:eastAsiaTheme="majorEastAsia" w:hAnsiTheme="majorEastAsia" w:hint="eastAsia"/>
          <w:bCs/>
          <w:color w:val="FF0000"/>
          <w:sz w:val="24"/>
        </w:rPr>
        <w:t>功能需求</w:t>
      </w:r>
    </w:p>
    <w:p w:rsidR="000D7E77" w:rsidRPr="000D7E77" w:rsidRDefault="000D7E77" w:rsidP="003639BF">
      <w:pPr>
        <w:rPr>
          <w:rFonts w:asciiTheme="majorEastAsia" w:eastAsiaTheme="majorEastAsia" w:hAnsiTheme="majorEastAsia"/>
          <w:bCs/>
          <w:sz w:val="24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Cs/>
          <w:sz w:val="24"/>
        </w:rPr>
        <w:t>非功能性需求。</w:t>
      </w:r>
    </w:p>
    <w:p w:rsidR="003639BF" w:rsidRDefault="003639BF" w:rsidP="00F55CE5">
      <w:pPr>
        <w:pStyle w:val="ae"/>
        <w:spacing w:line="400" w:lineRule="exact"/>
        <w:ind w:firstLineChars="177" w:firstLine="425"/>
        <w:rPr>
          <w:rFonts w:asciiTheme="majorEastAsia" w:eastAsiaTheme="majorEastAsia" w:hAnsiTheme="majorEastAsia" w:hint="eastAsia"/>
          <w:bCs/>
          <w:sz w:val="24"/>
        </w:rPr>
      </w:pPr>
      <w:r w:rsidRPr="003639BF">
        <w:rPr>
          <w:rFonts w:asciiTheme="majorEastAsia" w:eastAsiaTheme="majorEastAsia" w:hAnsiTheme="majorEastAsia" w:hint="eastAsia"/>
          <w:bCs/>
          <w:sz w:val="24"/>
        </w:rPr>
        <w:t>如果学过UML的同学，可以做</w:t>
      </w:r>
      <w:r w:rsidRPr="004837CE">
        <w:rPr>
          <w:rFonts w:asciiTheme="majorEastAsia" w:eastAsiaTheme="majorEastAsia" w:hAnsiTheme="majorEastAsia" w:hint="eastAsia"/>
          <w:bCs/>
          <w:color w:val="FF0000"/>
          <w:sz w:val="24"/>
        </w:rPr>
        <w:t>用例图</w:t>
      </w:r>
      <w:r w:rsidRPr="003639BF">
        <w:rPr>
          <w:rFonts w:asciiTheme="majorEastAsia" w:eastAsiaTheme="majorEastAsia" w:hAnsiTheme="majorEastAsia" w:hint="eastAsia"/>
          <w:bCs/>
          <w:sz w:val="24"/>
        </w:rPr>
        <w:t>，建立用户模型用于捕获需求，并画类图，时序图等，如果没有学过UML，就不用画图了。</w:t>
      </w:r>
    </w:p>
    <w:p w:rsidR="00F83AAE" w:rsidRPr="00194A6E" w:rsidRDefault="00194A6E" w:rsidP="00194A6E">
      <w:pPr>
        <w:pStyle w:val="ae"/>
        <w:numPr>
          <w:ilvl w:val="0"/>
          <w:numId w:val="16"/>
        </w:numPr>
        <w:ind w:firstLineChars="0"/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Cs/>
          <w:sz w:val="28"/>
        </w:rPr>
        <w:t>所用开发工具和技术</w:t>
      </w:r>
    </w:p>
    <w:p w:rsidR="00194A6E" w:rsidRPr="005C2D37" w:rsidRDefault="00194A6E" w:rsidP="00194A6E">
      <w:pPr>
        <w:pStyle w:val="ae"/>
        <w:ind w:left="432" w:firstLineChars="0" w:firstLine="0"/>
        <w:rPr>
          <w:sz w:val="24"/>
        </w:rPr>
      </w:pPr>
      <w:r w:rsidRPr="005C2D37">
        <w:rPr>
          <w:rFonts w:hint="eastAsia"/>
          <w:sz w:val="24"/>
        </w:rPr>
        <w:t>介绍用到哪些开发工具和技术进行系统开发，这一部分只用写一两段即可。</w:t>
      </w:r>
    </w:p>
    <w:p w:rsidR="00316B1B" w:rsidRPr="005C2D37" w:rsidRDefault="00316B1B" w:rsidP="00194A6E">
      <w:pPr>
        <w:pStyle w:val="ae"/>
        <w:ind w:left="432" w:firstLineChars="0" w:firstLine="0"/>
        <w:rPr>
          <w:sz w:val="24"/>
        </w:rPr>
      </w:pPr>
      <w:r w:rsidRPr="005C2D37">
        <w:rPr>
          <w:rFonts w:hint="eastAsia"/>
          <w:sz w:val="24"/>
        </w:rPr>
        <w:t>需要写明使用该工具和技术的原因。</w:t>
      </w:r>
      <w:r w:rsidRPr="005C2D37">
        <w:rPr>
          <w:rFonts w:hint="eastAsia"/>
          <w:color w:val="FF0000"/>
          <w:sz w:val="24"/>
        </w:rPr>
        <w:t>特别注意要写明使用何数据库管理系统以及数据库选型的原因</w:t>
      </w:r>
    </w:p>
    <w:p w:rsidR="002771FA" w:rsidRPr="00194A6E" w:rsidRDefault="002771FA" w:rsidP="00194A6E">
      <w:pPr>
        <w:pStyle w:val="ae"/>
        <w:numPr>
          <w:ilvl w:val="0"/>
          <w:numId w:val="16"/>
        </w:numPr>
        <w:ind w:firstLineChars="0"/>
        <w:rPr>
          <w:rFonts w:ascii="黑体" w:eastAsia="黑体" w:hAnsi="黑体"/>
          <w:bCs/>
          <w:sz w:val="28"/>
        </w:rPr>
      </w:pPr>
      <w:r w:rsidRPr="00194A6E">
        <w:rPr>
          <w:rFonts w:ascii="黑体" w:eastAsia="黑体" w:hAnsi="黑体" w:hint="eastAsia"/>
          <w:bCs/>
          <w:sz w:val="28"/>
        </w:rPr>
        <w:t>数据库设计</w:t>
      </w:r>
    </w:p>
    <w:p w:rsidR="00E33D2C" w:rsidRPr="00E33D2C" w:rsidRDefault="00E33D2C" w:rsidP="00194A6E">
      <w:pPr>
        <w:rPr>
          <w:rFonts w:ascii="黑体" w:eastAsia="黑体" w:hAnsi="黑体"/>
          <w:bCs/>
          <w:color w:val="FF0000"/>
          <w:sz w:val="28"/>
        </w:rPr>
      </w:pPr>
      <w:r w:rsidRPr="00E33D2C">
        <w:rPr>
          <w:rFonts w:ascii="黑体" w:eastAsia="黑体" w:hAnsi="黑体" w:hint="eastAsia"/>
          <w:bCs/>
          <w:color w:val="FF0000"/>
          <w:sz w:val="28"/>
        </w:rPr>
        <w:t>这部分必须是重点！！！！！！</w:t>
      </w:r>
      <w:r w:rsidR="00A11700">
        <w:rPr>
          <w:rFonts w:ascii="黑体" w:eastAsia="黑体" w:hAnsi="黑体" w:hint="eastAsia"/>
          <w:bCs/>
          <w:color w:val="FF0000"/>
          <w:sz w:val="28"/>
        </w:rPr>
        <w:t>PPT中这一部分也应该是重点</w:t>
      </w:r>
    </w:p>
    <w:p w:rsidR="00194A6E" w:rsidRPr="00E33D2C" w:rsidRDefault="00AF3E2F" w:rsidP="00194A6E">
      <w:pPr>
        <w:rPr>
          <w:rFonts w:asciiTheme="majorEastAsia" w:eastAsiaTheme="majorEastAsia" w:hAnsiTheme="majorEastAsia"/>
          <w:bCs/>
          <w:sz w:val="24"/>
        </w:rPr>
      </w:pPr>
      <w:r w:rsidRPr="00E33D2C">
        <w:rPr>
          <w:rFonts w:asciiTheme="majorEastAsia" w:eastAsiaTheme="majorEastAsia" w:hAnsiTheme="majorEastAsia" w:hint="eastAsia"/>
          <w:bCs/>
          <w:sz w:val="24"/>
        </w:rPr>
        <w:t>概念结构设计、逻辑结构设计、物理结构</w:t>
      </w:r>
      <w:r w:rsidR="00E33D2C" w:rsidRPr="00E33D2C">
        <w:rPr>
          <w:rFonts w:asciiTheme="majorEastAsia" w:eastAsiaTheme="majorEastAsia" w:hAnsiTheme="majorEastAsia" w:hint="eastAsia"/>
          <w:bCs/>
          <w:sz w:val="24"/>
        </w:rPr>
        <w:t>设计</w:t>
      </w:r>
      <w:r w:rsidR="00E33D2C">
        <w:rPr>
          <w:rFonts w:asciiTheme="majorEastAsia" w:eastAsiaTheme="majorEastAsia" w:hAnsiTheme="majorEastAsia" w:hint="eastAsia"/>
          <w:bCs/>
          <w:sz w:val="24"/>
        </w:rPr>
        <w:t>，别弄错！</w:t>
      </w:r>
    </w:p>
    <w:p w:rsidR="00C33E8D" w:rsidRDefault="00C33E8D" w:rsidP="00E33D2C">
      <w:pPr>
        <w:tabs>
          <w:tab w:val="left" w:pos="3330"/>
        </w:tabs>
        <w:spacing w:line="288" w:lineRule="auto"/>
        <w:rPr>
          <w:rFonts w:asciiTheme="majorEastAsia" w:eastAsiaTheme="majorEastAsia" w:hAnsiTheme="majorEastAsia"/>
          <w:bCs/>
          <w:sz w:val="24"/>
        </w:rPr>
      </w:pPr>
      <w:r>
        <w:rPr>
          <w:rFonts w:asciiTheme="majorEastAsia" w:eastAsiaTheme="majorEastAsia" w:hAnsiTheme="majorEastAsia" w:hint="eastAsia"/>
          <w:bCs/>
          <w:sz w:val="24"/>
        </w:rPr>
        <w:t>需要写明设计的</w:t>
      </w:r>
      <w:r w:rsidR="00B4050E">
        <w:rPr>
          <w:rFonts w:asciiTheme="majorEastAsia" w:eastAsiaTheme="majorEastAsia" w:hAnsiTheme="majorEastAsia" w:hint="eastAsia"/>
          <w:bCs/>
          <w:sz w:val="24"/>
        </w:rPr>
        <w:t>思考，即为何如此设计。</w:t>
      </w:r>
    </w:p>
    <w:p w:rsidR="00E33D2C" w:rsidRPr="00E33D2C" w:rsidRDefault="00E33D2C" w:rsidP="00E33D2C">
      <w:pPr>
        <w:tabs>
          <w:tab w:val="left" w:pos="3330"/>
        </w:tabs>
        <w:spacing w:line="288" w:lineRule="auto"/>
        <w:rPr>
          <w:rFonts w:asciiTheme="majorEastAsia" w:eastAsiaTheme="majorEastAsia" w:hAnsiTheme="majorEastAsia"/>
          <w:bCs/>
          <w:sz w:val="24"/>
        </w:rPr>
      </w:pPr>
      <w:r w:rsidRPr="00E33D2C">
        <w:rPr>
          <w:rFonts w:asciiTheme="majorEastAsia" w:eastAsiaTheme="majorEastAsia" w:hAnsiTheme="majorEastAsia" w:hint="eastAsia"/>
          <w:bCs/>
          <w:sz w:val="24"/>
        </w:rPr>
        <w:t>数据库各项技术的综合使用</w:t>
      </w:r>
      <w:r>
        <w:rPr>
          <w:rFonts w:asciiTheme="majorEastAsia" w:eastAsiaTheme="majorEastAsia" w:hAnsiTheme="majorEastAsia" w:hint="eastAsia"/>
          <w:bCs/>
          <w:sz w:val="24"/>
        </w:rPr>
        <w:t>，如有，请都写上</w:t>
      </w:r>
    </w:p>
    <w:p w:rsidR="00E33D2C" w:rsidRPr="00E33D2C" w:rsidRDefault="00E33D2C" w:rsidP="00E33D2C">
      <w:pPr>
        <w:pStyle w:val="ae"/>
        <w:numPr>
          <w:ilvl w:val="0"/>
          <w:numId w:val="18"/>
        </w:numPr>
        <w:tabs>
          <w:tab w:val="left" w:pos="3330"/>
        </w:tabs>
        <w:spacing w:line="288" w:lineRule="auto"/>
        <w:ind w:firstLineChars="0"/>
        <w:rPr>
          <w:rFonts w:asciiTheme="majorEastAsia" w:eastAsiaTheme="majorEastAsia" w:hAnsiTheme="majorEastAsia"/>
          <w:bCs/>
          <w:sz w:val="24"/>
        </w:rPr>
      </w:pPr>
      <w:r w:rsidRPr="00E33D2C">
        <w:rPr>
          <w:rFonts w:asciiTheme="majorEastAsia" w:eastAsiaTheme="majorEastAsia" w:hAnsiTheme="majorEastAsia" w:hint="eastAsia"/>
          <w:bCs/>
          <w:sz w:val="24"/>
        </w:rPr>
        <w:t>是否合理设置索引</w:t>
      </w:r>
    </w:p>
    <w:p w:rsidR="00E33D2C" w:rsidRPr="00E33D2C" w:rsidRDefault="00E33D2C" w:rsidP="00E33D2C">
      <w:pPr>
        <w:pStyle w:val="ae"/>
        <w:numPr>
          <w:ilvl w:val="0"/>
          <w:numId w:val="18"/>
        </w:numPr>
        <w:tabs>
          <w:tab w:val="left" w:pos="3330"/>
        </w:tabs>
        <w:spacing w:line="288" w:lineRule="auto"/>
        <w:ind w:firstLineChars="0"/>
        <w:rPr>
          <w:rFonts w:asciiTheme="majorEastAsia" w:eastAsiaTheme="majorEastAsia" w:hAnsiTheme="majorEastAsia"/>
          <w:bCs/>
          <w:sz w:val="24"/>
        </w:rPr>
      </w:pPr>
      <w:r w:rsidRPr="00E33D2C">
        <w:rPr>
          <w:rFonts w:asciiTheme="majorEastAsia" w:eastAsiaTheme="majorEastAsia" w:hAnsiTheme="majorEastAsia" w:hint="eastAsia"/>
          <w:bCs/>
          <w:sz w:val="24"/>
        </w:rPr>
        <w:t>SQL语句的优化是否有所考虑</w:t>
      </w:r>
    </w:p>
    <w:p w:rsidR="00E33D2C" w:rsidRPr="00E33D2C" w:rsidRDefault="00E33D2C" w:rsidP="00E33D2C">
      <w:pPr>
        <w:pStyle w:val="ae"/>
        <w:numPr>
          <w:ilvl w:val="0"/>
          <w:numId w:val="18"/>
        </w:numPr>
        <w:tabs>
          <w:tab w:val="left" w:pos="3330"/>
        </w:tabs>
        <w:spacing w:line="288" w:lineRule="auto"/>
        <w:ind w:firstLineChars="0"/>
        <w:rPr>
          <w:rFonts w:asciiTheme="majorEastAsia" w:eastAsiaTheme="majorEastAsia" w:hAnsiTheme="majorEastAsia"/>
          <w:bCs/>
          <w:sz w:val="24"/>
        </w:rPr>
      </w:pPr>
      <w:r w:rsidRPr="00E33D2C">
        <w:rPr>
          <w:rFonts w:asciiTheme="majorEastAsia" w:eastAsiaTheme="majorEastAsia" w:hAnsiTheme="majorEastAsia" w:hint="eastAsia"/>
          <w:bCs/>
          <w:sz w:val="24"/>
        </w:rPr>
        <w:t>能否合理使用存储过程和触发器</w:t>
      </w:r>
    </w:p>
    <w:p w:rsidR="00E33D2C" w:rsidRPr="00E33D2C" w:rsidRDefault="00E33D2C" w:rsidP="00E33D2C">
      <w:pPr>
        <w:pStyle w:val="ae"/>
        <w:numPr>
          <w:ilvl w:val="0"/>
          <w:numId w:val="18"/>
        </w:numPr>
        <w:tabs>
          <w:tab w:val="left" w:pos="3330"/>
        </w:tabs>
        <w:spacing w:line="288" w:lineRule="auto"/>
        <w:ind w:firstLineChars="0"/>
        <w:rPr>
          <w:rFonts w:asciiTheme="majorEastAsia" w:eastAsiaTheme="majorEastAsia" w:hAnsiTheme="majorEastAsia"/>
          <w:bCs/>
          <w:sz w:val="24"/>
        </w:rPr>
      </w:pPr>
      <w:r w:rsidRPr="00E33D2C">
        <w:rPr>
          <w:rFonts w:asciiTheme="majorEastAsia" w:eastAsiaTheme="majorEastAsia" w:hAnsiTheme="majorEastAsia" w:hint="eastAsia"/>
          <w:bCs/>
          <w:sz w:val="24"/>
        </w:rPr>
        <w:t>数据库安全性是如何考虑的（比如存取控制策略），杜绝SQL注入</w:t>
      </w:r>
    </w:p>
    <w:p w:rsidR="00E33D2C" w:rsidRDefault="00E33D2C" w:rsidP="00E33D2C">
      <w:pPr>
        <w:pStyle w:val="ae"/>
        <w:numPr>
          <w:ilvl w:val="0"/>
          <w:numId w:val="18"/>
        </w:numPr>
        <w:tabs>
          <w:tab w:val="left" w:pos="3330"/>
        </w:tabs>
        <w:spacing w:line="288" w:lineRule="auto"/>
        <w:ind w:firstLineChars="0"/>
        <w:rPr>
          <w:rFonts w:asciiTheme="majorEastAsia" w:eastAsiaTheme="majorEastAsia" w:hAnsiTheme="majorEastAsia"/>
          <w:bCs/>
          <w:sz w:val="24"/>
        </w:rPr>
      </w:pPr>
      <w:r w:rsidRPr="00E33D2C">
        <w:rPr>
          <w:rFonts w:asciiTheme="majorEastAsia" w:eastAsiaTheme="majorEastAsia" w:hAnsiTheme="majorEastAsia" w:hint="eastAsia"/>
          <w:bCs/>
          <w:sz w:val="24"/>
        </w:rPr>
        <w:t>数据库完整性约束</w:t>
      </w:r>
    </w:p>
    <w:p w:rsidR="0047241F" w:rsidRPr="0047241F" w:rsidRDefault="0047241F" w:rsidP="0047241F">
      <w:pPr>
        <w:numPr>
          <w:ilvl w:val="0"/>
          <w:numId w:val="18"/>
        </w:numPr>
        <w:tabs>
          <w:tab w:val="left" w:pos="3330"/>
        </w:tabs>
        <w:spacing w:line="288" w:lineRule="auto"/>
        <w:rPr>
          <w:sz w:val="24"/>
        </w:rPr>
      </w:pPr>
      <w:r>
        <w:rPr>
          <w:rFonts w:hint="eastAsia"/>
          <w:sz w:val="24"/>
        </w:rPr>
        <w:t>非关系数据库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的合理使用</w:t>
      </w:r>
    </w:p>
    <w:p w:rsidR="002771FA" w:rsidRPr="00373EED" w:rsidRDefault="002771FA" w:rsidP="00373EED">
      <w:pPr>
        <w:pStyle w:val="ae"/>
        <w:numPr>
          <w:ilvl w:val="0"/>
          <w:numId w:val="16"/>
        </w:numPr>
        <w:ind w:firstLineChars="0"/>
        <w:rPr>
          <w:rFonts w:ascii="黑体" w:eastAsia="黑体" w:hAnsi="黑体"/>
          <w:bCs/>
          <w:sz w:val="28"/>
        </w:rPr>
      </w:pPr>
      <w:r w:rsidRPr="00373EED">
        <w:rPr>
          <w:rFonts w:ascii="黑体" w:eastAsia="黑体" w:hAnsi="黑体" w:hint="eastAsia"/>
          <w:bCs/>
          <w:sz w:val="28"/>
        </w:rPr>
        <w:t>详细设计</w:t>
      </w:r>
      <w:r w:rsidR="00FB5074">
        <w:rPr>
          <w:rFonts w:ascii="黑体" w:eastAsia="黑体" w:hAnsi="黑体" w:hint="eastAsia"/>
          <w:bCs/>
          <w:sz w:val="28"/>
        </w:rPr>
        <w:t>与实现</w:t>
      </w:r>
    </w:p>
    <w:p w:rsidR="00373EED" w:rsidRDefault="00373EED" w:rsidP="00373EED">
      <w:pPr>
        <w:pStyle w:val="ae"/>
        <w:ind w:left="432" w:firstLineChars="0" w:firstLine="0"/>
        <w:rPr>
          <w:rFonts w:asciiTheme="majorEastAsia" w:eastAsiaTheme="majorEastAsia" w:hAnsiTheme="majorEastAsia"/>
          <w:bCs/>
          <w:sz w:val="24"/>
        </w:rPr>
      </w:pPr>
      <w:r w:rsidRPr="00373EED">
        <w:rPr>
          <w:rFonts w:asciiTheme="majorEastAsia" w:eastAsiaTheme="majorEastAsia" w:hAnsiTheme="majorEastAsia" w:hint="eastAsia"/>
          <w:bCs/>
          <w:sz w:val="24"/>
        </w:rPr>
        <w:t>分模块进行设计</w:t>
      </w:r>
      <w:r w:rsidR="007A666E">
        <w:rPr>
          <w:rFonts w:asciiTheme="majorEastAsia" w:eastAsiaTheme="majorEastAsia" w:hAnsiTheme="majorEastAsia" w:hint="eastAsia"/>
          <w:bCs/>
          <w:sz w:val="24"/>
        </w:rPr>
        <w:t>，小组成员分着写这一部分，然后合在一起。</w:t>
      </w:r>
    </w:p>
    <w:p w:rsidR="009066F1" w:rsidRDefault="009066F1" w:rsidP="009066F1">
      <w:r>
        <w:rPr>
          <w:rFonts w:hint="eastAsia"/>
        </w:rPr>
        <w:t>这一个部分就是详细的将自己的系统详细设计与实现介绍清楚。设计就是画流程图之类，并配上文字说明。实现就是实现效果</w:t>
      </w:r>
      <w:r w:rsidR="008B0F08">
        <w:rPr>
          <w:rFonts w:hint="eastAsia"/>
        </w:rPr>
        <w:t>（截图）</w:t>
      </w:r>
      <w:r>
        <w:rPr>
          <w:rFonts w:hint="eastAsia"/>
        </w:rPr>
        <w:t>配上关键代码、文字说明是怎么做出来这样的结果的。</w:t>
      </w:r>
    </w:p>
    <w:p w:rsidR="009066F1" w:rsidRDefault="009066F1" w:rsidP="009066F1">
      <w:r>
        <w:rPr>
          <w:rFonts w:hint="eastAsia"/>
        </w:rPr>
        <w:t>结构可以灵活些，比如根据流程顺序分块介绍，比如根据用户分类的功能介绍。</w:t>
      </w:r>
    </w:p>
    <w:p w:rsidR="009066F1" w:rsidRPr="00B36D76" w:rsidRDefault="009066F1" w:rsidP="00B36D76">
      <w:r>
        <w:rPr>
          <w:rFonts w:hint="eastAsia"/>
        </w:rPr>
        <w:t>但是需要注意：（</w:t>
      </w:r>
      <w:r>
        <w:rPr>
          <w:rFonts w:hint="eastAsia"/>
        </w:rPr>
        <w:t>1</w:t>
      </w:r>
      <w:r>
        <w:rPr>
          <w:rFonts w:hint="eastAsia"/>
        </w:rPr>
        <w:t>）不能只有图和代码，必须有文字说明介绍（</w:t>
      </w:r>
      <w:r>
        <w:rPr>
          <w:rFonts w:hint="eastAsia"/>
        </w:rPr>
        <w:t>2</w:t>
      </w:r>
      <w:r>
        <w:rPr>
          <w:rFonts w:hint="eastAsia"/>
        </w:rPr>
        <w:t>）不能大段大段代码，</w:t>
      </w:r>
      <w:r w:rsidRPr="002F7B17">
        <w:rPr>
          <w:rFonts w:hint="eastAsia"/>
          <w:b/>
          <w:color w:val="FF0000"/>
        </w:rPr>
        <w:t>只能是关键的代码</w:t>
      </w:r>
      <w:r>
        <w:rPr>
          <w:rFonts w:hint="eastAsia"/>
        </w:rPr>
        <w:t>。而且如果出现代码，那么必须有文字说明（不是代码上的注释）。（</w:t>
      </w:r>
      <w:r>
        <w:rPr>
          <w:rFonts w:hint="eastAsia"/>
        </w:rPr>
        <w:t>3</w:t>
      </w:r>
      <w:r>
        <w:rPr>
          <w:rFonts w:hint="eastAsia"/>
        </w:rPr>
        <w:t>）如果有用到设计模式的同学，这里可以好好的写写。。。。。。。。。。。</w:t>
      </w:r>
    </w:p>
    <w:p w:rsidR="002771FA" w:rsidRPr="009066F1" w:rsidRDefault="002771FA" w:rsidP="009066F1">
      <w:pPr>
        <w:pStyle w:val="ae"/>
        <w:numPr>
          <w:ilvl w:val="0"/>
          <w:numId w:val="16"/>
        </w:numPr>
        <w:ind w:firstLineChars="0"/>
        <w:rPr>
          <w:rFonts w:ascii="黑体" w:eastAsia="黑体" w:hAnsi="黑体"/>
          <w:bCs/>
          <w:sz w:val="28"/>
        </w:rPr>
      </w:pPr>
      <w:r w:rsidRPr="009066F1">
        <w:rPr>
          <w:rFonts w:ascii="黑体" w:eastAsia="黑体" w:hAnsi="黑体" w:hint="eastAsia"/>
          <w:bCs/>
          <w:sz w:val="28"/>
        </w:rPr>
        <w:t>测试</w:t>
      </w:r>
    </w:p>
    <w:p w:rsidR="009066F1" w:rsidRDefault="009066F1" w:rsidP="009066F1">
      <w:pPr>
        <w:pStyle w:val="ae"/>
        <w:ind w:left="432" w:firstLineChars="0" w:firstLine="0"/>
      </w:pPr>
      <w:r>
        <w:rPr>
          <w:rFonts w:hint="eastAsia"/>
        </w:rPr>
        <w:t>主要写</w:t>
      </w:r>
      <w:r w:rsidRPr="00D46A12">
        <w:rPr>
          <w:rFonts w:hint="eastAsia"/>
          <w:color w:val="FF0000"/>
        </w:rPr>
        <w:t>功能测试</w:t>
      </w:r>
      <w:r>
        <w:rPr>
          <w:rFonts w:hint="eastAsia"/>
        </w:rPr>
        <w:t>：根据需求，将系统分为多个场景，以场景为主线，结合等价类划分、边界值分析等等设计测试用例，进行测试。测试发现问题，进行修改，修改后进行回归测试。。。。。。。。</w:t>
      </w:r>
    </w:p>
    <w:p w:rsidR="009066F1" w:rsidRPr="00F82950" w:rsidRDefault="009066F1" w:rsidP="00F82950">
      <w:pPr>
        <w:pStyle w:val="ae"/>
        <w:ind w:left="432" w:firstLineChars="0" w:firstLine="0"/>
      </w:pPr>
      <w:r>
        <w:rPr>
          <w:rFonts w:hint="eastAsia"/>
        </w:rPr>
        <w:t>如有</w:t>
      </w:r>
      <w:r>
        <w:rPr>
          <w:rFonts w:hint="eastAsia"/>
        </w:rPr>
        <w:t>web</w:t>
      </w:r>
      <w:r>
        <w:rPr>
          <w:rFonts w:hint="eastAsia"/>
        </w:rPr>
        <w:t>开发，可以写写兼容性测试和性能测试。</w:t>
      </w:r>
    </w:p>
    <w:p w:rsidR="00FD7611" w:rsidRPr="00B36D76" w:rsidRDefault="00EB70F1" w:rsidP="00A73A9A">
      <w:pPr>
        <w:rPr>
          <w:rFonts w:ascii="黑体" w:eastAsia="黑体" w:hAnsi="黑体"/>
          <w:bCs/>
          <w:sz w:val="28"/>
        </w:rPr>
      </w:pPr>
      <w:r>
        <w:rPr>
          <w:rFonts w:ascii="黑体" w:eastAsia="黑体" w:hAnsi="黑体"/>
          <w:bCs/>
          <w:sz w:val="28"/>
        </w:rPr>
        <w:t>6</w:t>
      </w:r>
      <w:r w:rsidR="00FD7611" w:rsidRPr="00152E1B">
        <w:rPr>
          <w:rFonts w:ascii="黑体" w:eastAsia="黑体" w:hAnsi="黑体"/>
          <w:bCs/>
          <w:sz w:val="28"/>
        </w:rPr>
        <w:t xml:space="preserve">  </w:t>
      </w:r>
      <w:r w:rsidR="002771FA" w:rsidRPr="00152E1B">
        <w:rPr>
          <w:rFonts w:ascii="黑体" w:eastAsia="黑体" w:hAnsi="黑体" w:hint="eastAsia"/>
          <w:bCs/>
          <w:sz w:val="28"/>
        </w:rPr>
        <w:t>存在的问题及改进思路</w:t>
      </w:r>
    </w:p>
    <w:sectPr w:rsidR="00FD7611" w:rsidRPr="00B36D76" w:rsidSect="0055739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6CE" w:rsidRDefault="001176CE" w:rsidP="00C47047">
      <w:pPr>
        <w:ind w:firstLine="420"/>
      </w:pPr>
      <w:r>
        <w:separator/>
      </w:r>
    </w:p>
  </w:endnote>
  <w:endnote w:type="continuationSeparator" w:id="0">
    <w:p w:rsidR="001176CE" w:rsidRDefault="001176CE" w:rsidP="00C4704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6CE" w:rsidRDefault="001176CE" w:rsidP="00C47047">
      <w:pPr>
        <w:ind w:firstLine="420"/>
      </w:pPr>
      <w:r>
        <w:separator/>
      </w:r>
    </w:p>
  </w:footnote>
  <w:footnote w:type="continuationSeparator" w:id="0">
    <w:p w:rsidR="001176CE" w:rsidRDefault="001176CE" w:rsidP="00C47047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6CA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">
    <w:nsid w:val="17C46FA4"/>
    <w:multiLevelType w:val="hybridMultilevel"/>
    <w:tmpl w:val="589E1C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F434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">
    <w:nsid w:val="222357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4">
    <w:nsid w:val="2AC03F0E"/>
    <w:multiLevelType w:val="hybridMultilevel"/>
    <w:tmpl w:val="E654E834"/>
    <w:lvl w:ilvl="0" w:tplc="5F5A6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9B39D4"/>
    <w:multiLevelType w:val="multilevel"/>
    <w:tmpl w:val="A92464D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F797BCD"/>
    <w:multiLevelType w:val="hybridMultilevel"/>
    <w:tmpl w:val="5052BC84"/>
    <w:lvl w:ilvl="0" w:tplc="F98C2B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D966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32CE53E4"/>
    <w:multiLevelType w:val="hybridMultilevel"/>
    <w:tmpl w:val="7382B9F0"/>
    <w:lvl w:ilvl="0" w:tplc="7F123758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664FAA"/>
    <w:multiLevelType w:val="multilevel"/>
    <w:tmpl w:val="04F445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CA46F9E"/>
    <w:multiLevelType w:val="hybridMultilevel"/>
    <w:tmpl w:val="B0E4882E"/>
    <w:lvl w:ilvl="0" w:tplc="E15C0802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>
    <w:nsid w:val="4D6149A4"/>
    <w:multiLevelType w:val="multilevel"/>
    <w:tmpl w:val="15D86C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51684684"/>
    <w:multiLevelType w:val="multilevel"/>
    <w:tmpl w:val="0AB89C7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5E843E75"/>
    <w:multiLevelType w:val="multilevel"/>
    <w:tmpl w:val="D2B29E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pStyle w:val="4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36F63B5"/>
    <w:multiLevelType w:val="multilevel"/>
    <w:tmpl w:val="A1D2A5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72685130"/>
    <w:multiLevelType w:val="multilevel"/>
    <w:tmpl w:val="E436963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72FC0268"/>
    <w:multiLevelType w:val="multilevel"/>
    <w:tmpl w:val="665646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2"/>
  </w:num>
  <w:num w:numId="5">
    <w:abstractNumId w:val="1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13"/>
  </w:num>
  <w:num w:numId="11">
    <w:abstractNumId w:val="9"/>
  </w:num>
  <w:num w:numId="12">
    <w:abstractNumId w:val="16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77"/>
    <w:rsid w:val="000073DF"/>
    <w:rsid w:val="0001475D"/>
    <w:rsid w:val="000236AD"/>
    <w:rsid w:val="00033B73"/>
    <w:rsid w:val="00054C98"/>
    <w:rsid w:val="00057BD4"/>
    <w:rsid w:val="00061FB3"/>
    <w:rsid w:val="00063970"/>
    <w:rsid w:val="0008656F"/>
    <w:rsid w:val="00090F59"/>
    <w:rsid w:val="00092FE9"/>
    <w:rsid w:val="000A6A62"/>
    <w:rsid w:val="000B6315"/>
    <w:rsid w:val="000C4DE4"/>
    <w:rsid w:val="000D799F"/>
    <w:rsid w:val="000D7E77"/>
    <w:rsid w:val="000F397B"/>
    <w:rsid w:val="001055A1"/>
    <w:rsid w:val="001176CE"/>
    <w:rsid w:val="0012389C"/>
    <w:rsid w:val="00152E1B"/>
    <w:rsid w:val="00155C3B"/>
    <w:rsid w:val="001606F8"/>
    <w:rsid w:val="00173209"/>
    <w:rsid w:val="00185350"/>
    <w:rsid w:val="00193109"/>
    <w:rsid w:val="00194A6E"/>
    <w:rsid w:val="00195C6F"/>
    <w:rsid w:val="001966B9"/>
    <w:rsid w:val="001A1322"/>
    <w:rsid w:val="001A4092"/>
    <w:rsid w:val="001B71F5"/>
    <w:rsid w:val="001C2D4B"/>
    <w:rsid w:val="001D7DD4"/>
    <w:rsid w:val="001E06A4"/>
    <w:rsid w:val="001E3998"/>
    <w:rsid w:val="001E6D75"/>
    <w:rsid w:val="001F371C"/>
    <w:rsid w:val="0026240C"/>
    <w:rsid w:val="002771FA"/>
    <w:rsid w:val="00283EF0"/>
    <w:rsid w:val="00293B1E"/>
    <w:rsid w:val="002A73A8"/>
    <w:rsid w:val="002B1850"/>
    <w:rsid w:val="002D23EA"/>
    <w:rsid w:val="002E24FA"/>
    <w:rsid w:val="002E5912"/>
    <w:rsid w:val="002E6F89"/>
    <w:rsid w:val="002F5FDB"/>
    <w:rsid w:val="002F684B"/>
    <w:rsid w:val="00316B1B"/>
    <w:rsid w:val="0033093F"/>
    <w:rsid w:val="00331D81"/>
    <w:rsid w:val="00334335"/>
    <w:rsid w:val="00351F16"/>
    <w:rsid w:val="00356436"/>
    <w:rsid w:val="0036030D"/>
    <w:rsid w:val="00362F35"/>
    <w:rsid w:val="003639BF"/>
    <w:rsid w:val="00364ADE"/>
    <w:rsid w:val="00373EED"/>
    <w:rsid w:val="00390052"/>
    <w:rsid w:val="003A5B9C"/>
    <w:rsid w:val="003A6953"/>
    <w:rsid w:val="003C2119"/>
    <w:rsid w:val="003C6F41"/>
    <w:rsid w:val="003F3D2A"/>
    <w:rsid w:val="004065E5"/>
    <w:rsid w:val="00407727"/>
    <w:rsid w:val="004145CC"/>
    <w:rsid w:val="004230CF"/>
    <w:rsid w:val="004258D2"/>
    <w:rsid w:val="00430125"/>
    <w:rsid w:val="004415A9"/>
    <w:rsid w:val="00463B34"/>
    <w:rsid w:val="0047241F"/>
    <w:rsid w:val="004811D7"/>
    <w:rsid w:val="004837CE"/>
    <w:rsid w:val="00491BBC"/>
    <w:rsid w:val="004C2412"/>
    <w:rsid w:val="004D1ED2"/>
    <w:rsid w:val="004D5C00"/>
    <w:rsid w:val="004D73C1"/>
    <w:rsid w:val="004E50CA"/>
    <w:rsid w:val="00510F0A"/>
    <w:rsid w:val="00533FE6"/>
    <w:rsid w:val="00535D74"/>
    <w:rsid w:val="0053616E"/>
    <w:rsid w:val="0053711A"/>
    <w:rsid w:val="00556B83"/>
    <w:rsid w:val="00557396"/>
    <w:rsid w:val="0056043E"/>
    <w:rsid w:val="00561E68"/>
    <w:rsid w:val="00561F5F"/>
    <w:rsid w:val="00583DC3"/>
    <w:rsid w:val="00584BA8"/>
    <w:rsid w:val="005A6092"/>
    <w:rsid w:val="005C2D37"/>
    <w:rsid w:val="005E05E3"/>
    <w:rsid w:val="005E403A"/>
    <w:rsid w:val="006038A7"/>
    <w:rsid w:val="00610AA0"/>
    <w:rsid w:val="00612775"/>
    <w:rsid w:val="006452E6"/>
    <w:rsid w:val="00662B15"/>
    <w:rsid w:val="0066400C"/>
    <w:rsid w:val="0067091B"/>
    <w:rsid w:val="00697211"/>
    <w:rsid w:val="006C075F"/>
    <w:rsid w:val="006D770E"/>
    <w:rsid w:val="006E2FA4"/>
    <w:rsid w:val="006E6585"/>
    <w:rsid w:val="006F12D9"/>
    <w:rsid w:val="006F1AA7"/>
    <w:rsid w:val="00706A19"/>
    <w:rsid w:val="007273CA"/>
    <w:rsid w:val="00742CA0"/>
    <w:rsid w:val="00747171"/>
    <w:rsid w:val="007553D9"/>
    <w:rsid w:val="00764BB5"/>
    <w:rsid w:val="00766BC4"/>
    <w:rsid w:val="007728E4"/>
    <w:rsid w:val="007772CC"/>
    <w:rsid w:val="0078235D"/>
    <w:rsid w:val="00791E61"/>
    <w:rsid w:val="007A666E"/>
    <w:rsid w:val="007A712C"/>
    <w:rsid w:val="007B0919"/>
    <w:rsid w:val="007B6BF8"/>
    <w:rsid w:val="007D56C7"/>
    <w:rsid w:val="007D5EF5"/>
    <w:rsid w:val="007F754F"/>
    <w:rsid w:val="007F75B5"/>
    <w:rsid w:val="00802B77"/>
    <w:rsid w:val="008034B0"/>
    <w:rsid w:val="0080402C"/>
    <w:rsid w:val="008101DF"/>
    <w:rsid w:val="00812C76"/>
    <w:rsid w:val="008159C6"/>
    <w:rsid w:val="00822B3A"/>
    <w:rsid w:val="008346A7"/>
    <w:rsid w:val="0083554E"/>
    <w:rsid w:val="00843FE9"/>
    <w:rsid w:val="00845BC7"/>
    <w:rsid w:val="008565AA"/>
    <w:rsid w:val="008628F3"/>
    <w:rsid w:val="008768BC"/>
    <w:rsid w:val="00877FCD"/>
    <w:rsid w:val="008A0807"/>
    <w:rsid w:val="008A59DD"/>
    <w:rsid w:val="008B0F08"/>
    <w:rsid w:val="008B229F"/>
    <w:rsid w:val="008C0022"/>
    <w:rsid w:val="008D4136"/>
    <w:rsid w:val="008E77EE"/>
    <w:rsid w:val="009066C4"/>
    <w:rsid w:val="009066F1"/>
    <w:rsid w:val="00910F61"/>
    <w:rsid w:val="009242F4"/>
    <w:rsid w:val="00926047"/>
    <w:rsid w:val="00926F7A"/>
    <w:rsid w:val="0093192C"/>
    <w:rsid w:val="00933625"/>
    <w:rsid w:val="00946DA2"/>
    <w:rsid w:val="00981A99"/>
    <w:rsid w:val="00995141"/>
    <w:rsid w:val="009958EA"/>
    <w:rsid w:val="009A245E"/>
    <w:rsid w:val="009B1CC2"/>
    <w:rsid w:val="009B7449"/>
    <w:rsid w:val="009C2030"/>
    <w:rsid w:val="009C6406"/>
    <w:rsid w:val="009D403D"/>
    <w:rsid w:val="009D5124"/>
    <w:rsid w:val="009E4EFD"/>
    <w:rsid w:val="009E525C"/>
    <w:rsid w:val="009F1E60"/>
    <w:rsid w:val="009F2675"/>
    <w:rsid w:val="00A06CDA"/>
    <w:rsid w:val="00A07448"/>
    <w:rsid w:val="00A11700"/>
    <w:rsid w:val="00A11A48"/>
    <w:rsid w:val="00A11A94"/>
    <w:rsid w:val="00A13E1B"/>
    <w:rsid w:val="00A2405C"/>
    <w:rsid w:val="00A431BB"/>
    <w:rsid w:val="00A72C4D"/>
    <w:rsid w:val="00A73A9A"/>
    <w:rsid w:val="00A80E2F"/>
    <w:rsid w:val="00A824CC"/>
    <w:rsid w:val="00A9015C"/>
    <w:rsid w:val="00A904D5"/>
    <w:rsid w:val="00A944D6"/>
    <w:rsid w:val="00AB213B"/>
    <w:rsid w:val="00AD4CE0"/>
    <w:rsid w:val="00AD62BD"/>
    <w:rsid w:val="00AE67BD"/>
    <w:rsid w:val="00AF3E2F"/>
    <w:rsid w:val="00B01A1D"/>
    <w:rsid w:val="00B074C3"/>
    <w:rsid w:val="00B36D76"/>
    <w:rsid w:val="00B4050E"/>
    <w:rsid w:val="00B63A8B"/>
    <w:rsid w:val="00B66681"/>
    <w:rsid w:val="00B66EF4"/>
    <w:rsid w:val="00B767B7"/>
    <w:rsid w:val="00BA7725"/>
    <w:rsid w:val="00BB5A6F"/>
    <w:rsid w:val="00BC29B7"/>
    <w:rsid w:val="00C06070"/>
    <w:rsid w:val="00C10C41"/>
    <w:rsid w:val="00C30B26"/>
    <w:rsid w:val="00C33E8D"/>
    <w:rsid w:val="00C46E93"/>
    <w:rsid w:val="00C47047"/>
    <w:rsid w:val="00C47E16"/>
    <w:rsid w:val="00C551E3"/>
    <w:rsid w:val="00C5734C"/>
    <w:rsid w:val="00C67BBC"/>
    <w:rsid w:val="00C7678B"/>
    <w:rsid w:val="00CA6B28"/>
    <w:rsid w:val="00CB27D1"/>
    <w:rsid w:val="00CC6EEB"/>
    <w:rsid w:val="00CC74E0"/>
    <w:rsid w:val="00CC77D3"/>
    <w:rsid w:val="00CD082A"/>
    <w:rsid w:val="00CD2EE6"/>
    <w:rsid w:val="00D2544E"/>
    <w:rsid w:val="00D35141"/>
    <w:rsid w:val="00D37EF2"/>
    <w:rsid w:val="00D41735"/>
    <w:rsid w:val="00D417DA"/>
    <w:rsid w:val="00D44AF2"/>
    <w:rsid w:val="00D44C12"/>
    <w:rsid w:val="00D46A12"/>
    <w:rsid w:val="00D669A3"/>
    <w:rsid w:val="00D67BBB"/>
    <w:rsid w:val="00D70CA0"/>
    <w:rsid w:val="00D71A3D"/>
    <w:rsid w:val="00D722B9"/>
    <w:rsid w:val="00DB0CAF"/>
    <w:rsid w:val="00DC3420"/>
    <w:rsid w:val="00DE063C"/>
    <w:rsid w:val="00DF4792"/>
    <w:rsid w:val="00E11098"/>
    <w:rsid w:val="00E1337B"/>
    <w:rsid w:val="00E33D2C"/>
    <w:rsid w:val="00E40B86"/>
    <w:rsid w:val="00E45A2E"/>
    <w:rsid w:val="00E54ECB"/>
    <w:rsid w:val="00E628CB"/>
    <w:rsid w:val="00E81466"/>
    <w:rsid w:val="00EB0C53"/>
    <w:rsid w:val="00EB4756"/>
    <w:rsid w:val="00EB70F1"/>
    <w:rsid w:val="00ED36FD"/>
    <w:rsid w:val="00EE31F5"/>
    <w:rsid w:val="00EE6E9B"/>
    <w:rsid w:val="00EF71CF"/>
    <w:rsid w:val="00F00F50"/>
    <w:rsid w:val="00F1154D"/>
    <w:rsid w:val="00F11B9C"/>
    <w:rsid w:val="00F13DCE"/>
    <w:rsid w:val="00F14C75"/>
    <w:rsid w:val="00F262EA"/>
    <w:rsid w:val="00F32D4F"/>
    <w:rsid w:val="00F45B28"/>
    <w:rsid w:val="00F55CE5"/>
    <w:rsid w:val="00F63E03"/>
    <w:rsid w:val="00F66C64"/>
    <w:rsid w:val="00F82950"/>
    <w:rsid w:val="00F83AAE"/>
    <w:rsid w:val="00FB5074"/>
    <w:rsid w:val="00FB545F"/>
    <w:rsid w:val="00FC0392"/>
    <w:rsid w:val="00FC3832"/>
    <w:rsid w:val="00FC5E83"/>
    <w:rsid w:val="00FD7611"/>
    <w:rsid w:val="00FE4576"/>
    <w:rsid w:val="00FE6EA2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CC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1E06A4"/>
    <w:pPr>
      <w:keepNext/>
      <w:keepLines/>
      <w:numPr>
        <w:numId w:val="1"/>
      </w:numPr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0"/>
    <w:qFormat/>
    <w:rsid w:val="001E06A4"/>
    <w:pPr>
      <w:keepNext/>
      <w:keepLines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0"/>
    <w:qFormat/>
    <w:rsid w:val="001E06A4"/>
    <w:pPr>
      <w:keepNext/>
      <w:keepLines/>
      <w:numPr>
        <w:ilvl w:val="2"/>
        <w:numId w:val="1"/>
      </w:numPr>
      <w:outlineLvl w:val="2"/>
    </w:pPr>
    <w:rPr>
      <w:b/>
      <w:bCs/>
      <w:sz w:val="24"/>
    </w:rPr>
  </w:style>
  <w:style w:type="paragraph" w:styleId="4">
    <w:name w:val="heading 4"/>
    <w:basedOn w:val="a"/>
    <w:next w:val="a0"/>
    <w:qFormat/>
    <w:rsid w:val="001E06A4"/>
    <w:pPr>
      <w:keepNext/>
      <w:keepLines/>
      <w:numPr>
        <w:ilvl w:val="3"/>
        <w:numId w:val="1"/>
      </w:numPr>
      <w:outlineLvl w:val="3"/>
    </w:pPr>
    <w:rPr>
      <w:rFonts w:ascii="黑体" w:eastAsia="黑体" w:hAnsi="Arial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qFormat/>
    <w:rsid w:val="006038A7"/>
    <w:rPr>
      <w:rFonts w:ascii="Arial" w:eastAsia="黑体" w:hAnsi="Arial" w:cs="Arial"/>
      <w:sz w:val="20"/>
      <w:szCs w:val="20"/>
    </w:rPr>
  </w:style>
  <w:style w:type="paragraph" w:styleId="a5">
    <w:name w:val="footnote text"/>
    <w:basedOn w:val="a"/>
    <w:semiHidden/>
    <w:rsid w:val="00C47047"/>
    <w:pPr>
      <w:snapToGrid w:val="0"/>
      <w:jc w:val="left"/>
    </w:pPr>
    <w:rPr>
      <w:sz w:val="18"/>
      <w:szCs w:val="18"/>
    </w:rPr>
  </w:style>
  <w:style w:type="character" w:styleId="a6">
    <w:name w:val="footnote reference"/>
    <w:semiHidden/>
    <w:rsid w:val="00C47047"/>
    <w:rPr>
      <w:vertAlign w:val="superscript"/>
    </w:rPr>
  </w:style>
  <w:style w:type="paragraph" w:styleId="HTML">
    <w:name w:val="HTML Preformatted"/>
    <w:basedOn w:val="a"/>
    <w:rsid w:val="00FB5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0">
    <w:name w:val="文章正文"/>
    <w:basedOn w:val="a"/>
    <w:rsid w:val="009B1CC2"/>
    <w:pPr>
      <w:ind w:firstLineChars="200" w:firstLine="200"/>
    </w:pPr>
    <w:rPr>
      <w:szCs w:val="21"/>
    </w:rPr>
  </w:style>
  <w:style w:type="paragraph" w:customStyle="1" w:styleId="a7">
    <w:name w:val="文章标题"/>
    <w:basedOn w:val="a"/>
    <w:next w:val="a0"/>
    <w:rsid w:val="001E06A4"/>
    <w:pPr>
      <w:jc w:val="center"/>
    </w:pPr>
    <w:rPr>
      <w:b/>
      <w:sz w:val="30"/>
      <w:szCs w:val="30"/>
    </w:rPr>
  </w:style>
  <w:style w:type="paragraph" w:customStyle="1" w:styleId="a8">
    <w:name w:val="程序代码"/>
    <w:basedOn w:val="a0"/>
    <w:rsid w:val="00A824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 w:firstLineChars="0" w:firstLine="0"/>
    </w:pPr>
  </w:style>
  <w:style w:type="paragraph" w:customStyle="1" w:styleId="a9">
    <w:name w:val="居中图片"/>
    <w:basedOn w:val="a"/>
    <w:qFormat/>
    <w:rsid w:val="00334335"/>
    <w:pPr>
      <w:jc w:val="center"/>
    </w:pPr>
  </w:style>
  <w:style w:type="paragraph" w:styleId="aa">
    <w:name w:val="Balloon Text"/>
    <w:basedOn w:val="a"/>
    <w:link w:val="Char"/>
    <w:rsid w:val="008565AA"/>
    <w:rPr>
      <w:sz w:val="18"/>
      <w:szCs w:val="18"/>
    </w:rPr>
  </w:style>
  <w:style w:type="character" w:customStyle="1" w:styleId="Char">
    <w:name w:val="批注框文本 Char"/>
    <w:basedOn w:val="a1"/>
    <w:link w:val="aa"/>
    <w:rsid w:val="008565AA"/>
    <w:rPr>
      <w:kern w:val="2"/>
      <w:sz w:val="18"/>
      <w:szCs w:val="18"/>
    </w:rPr>
  </w:style>
  <w:style w:type="paragraph" w:styleId="ab">
    <w:name w:val="Plain Text"/>
    <w:basedOn w:val="a"/>
    <w:link w:val="Char0"/>
    <w:rsid w:val="00FC3832"/>
    <w:rPr>
      <w:rFonts w:ascii="宋体" w:hAnsi="Courier New" w:cs="Courier New"/>
      <w:szCs w:val="21"/>
    </w:rPr>
  </w:style>
  <w:style w:type="character" w:customStyle="1" w:styleId="Char0">
    <w:name w:val="纯文本 Char"/>
    <w:basedOn w:val="a1"/>
    <w:link w:val="ab"/>
    <w:rsid w:val="00FC3832"/>
    <w:rPr>
      <w:rFonts w:ascii="宋体" w:hAnsi="Courier New" w:cs="Courier New"/>
      <w:kern w:val="2"/>
      <w:sz w:val="21"/>
      <w:szCs w:val="21"/>
    </w:rPr>
  </w:style>
  <w:style w:type="paragraph" w:styleId="ac">
    <w:name w:val="header"/>
    <w:basedOn w:val="a"/>
    <w:link w:val="Char1"/>
    <w:rsid w:val="0009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c"/>
    <w:rsid w:val="00092FE9"/>
    <w:rPr>
      <w:kern w:val="2"/>
      <w:sz w:val="18"/>
      <w:szCs w:val="18"/>
    </w:rPr>
  </w:style>
  <w:style w:type="paragraph" w:styleId="ad">
    <w:name w:val="footer"/>
    <w:basedOn w:val="a"/>
    <w:link w:val="Char2"/>
    <w:rsid w:val="0009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d"/>
    <w:rsid w:val="00092FE9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9D5124"/>
    <w:pPr>
      <w:ind w:firstLineChars="200" w:firstLine="420"/>
    </w:pPr>
  </w:style>
  <w:style w:type="paragraph" w:styleId="af">
    <w:name w:val="Normal (Web)"/>
    <w:basedOn w:val="a"/>
    <w:rsid w:val="00F83AAE"/>
    <w:pPr>
      <w:spacing w:before="100" w:beforeAutospacing="1" w:after="100" w:afterAutospacing="1"/>
      <w:jc w:val="left"/>
    </w:pPr>
    <w:rPr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CC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1E06A4"/>
    <w:pPr>
      <w:keepNext/>
      <w:keepLines/>
      <w:numPr>
        <w:numId w:val="1"/>
      </w:numPr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0"/>
    <w:qFormat/>
    <w:rsid w:val="001E06A4"/>
    <w:pPr>
      <w:keepNext/>
      <w:keepLines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0"/>
    <w:qFormat/>
    <w:rsid w:val="001E06A4"/>
    <w:pPr>
      <w:keepNext/>
      <w:keepLines/>
      <w:numPr>
        <w:ilvl w:val="2"/>
        <w:numId w:val="1"/>
      </w:numPr>
      <w:outlineLvl w:val="2"/>
    </w:pPr>
    <w:rPr>
      <w:b/>
      <w:bCs/>
      <w:sz w:val="24"/>
    </w:rPr>
  </w:style>
  <w:style w:type="paragraph" w:styleId="4">
    <w:name w:val="heading 4"/>
    <w:basedOn w:val="a"/>
    <w:next w:val="a0"/>
    <w:qFormat/>
    <w:rsid w:val="001E06A4"/>
    <w:pPr>
      <w:keepNext/>
      <w:keepLines/>
      <w:numPr>
        <w:ilvl w:val="3"/>
        <w:numId w:val="1"/>
      </w:numPr>
      <w:outlineLvl w:val="3"/>
    </w:pPr>
    <w:rPr>
      <w:rFonts w:ascii="黑体" w:eastAsia="黑体" w:hAnsi="Arial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qFormat/>
    <w:rsid w:val="006038A7"/>
    <w:rPr>
      <w:rFonts w:ascii="Arial" w:eastAsia="黑体" w:hAnsi="Arial" w:cs="Arial"/>
      <w:sz w:val="20"/>
      <w:szCs w:val="20"/>
    </w:rPr>
  </w:style>
  <w:style w:type="paragraph" w:styleId="a5">
    <w:name w:val="footnote text"/>
    <w:basedOn w:val="a"/>
    <w:semiHidden/>
    <w:rsid w:val="00C47047"/>
    <w:pPr>
      <w:snapToGrid w:val="0"/>
      <w:jc w:val="left"/>
    </w:pPr>
    <w:rPr>
      <w:sz w:val="18"/>
      <w:szCs w:val="18"/>
    </w:rPr>
  </w:style>
  <w:style w:type="character" w:styleId="a6">
    <w:name w:val="footnote reference"/>
    <w:semiHidden/>
    <w:rsid w:val="00C47047"/>
    <w:rPr>
      <w:vertAlign w:val="superscript"/>
    </w:rPr>
  </w:style>
  <w:style w:type="paragraph" w:styleId="HTML">
    <w:name w:val="HTML Preformatted"/>
    <w:basedOn w:val="a"/>
    <w:rsid w:val="00FB5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0">
    <w:name w:val="文章正文"/>
    <w:basedOn w:val="a"/>
    <w:rsid w:val="009B1CC2"/>
    <w:pPr>
      <w:ind w:firstLineChars="200" w:firstLine="200"/>
    </w:pPr>
    <w:rPr>
      <w:szCs w:val="21"/>
    </w:rPr>
  </w:style>
  <w:style w:type="paragraph" w:customStyle="1" w:styleId="a7">
    <w:name w:val="文章标题"/>
    <w:basedOn w:val="a"/>
    <w:next w:val="a0"/>
    <w:rsid w:val="001E06A4"/>
    <w:pPr>
      <w:jc w:val="center"/>
    </w:pPr>
    <w:rPr>
      <w:b/>
      <w:sz w:val="30"/>
      <w:szCs w:val="30"/>
    </w:rPr>
  </w:style>
  <w:style w:type="paragraph" w:customStyle="1" w:styleId="a8">
    <w:name w:val="程序代码"/>
    <w:basedOn w:val="a0"/>
    <w:rsid w:val="00A824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 w:firstLineChars="0" w:firstLine="0"/>
    </w:pPr>
  </w:style>
  <w:style w:type="paragraph" w:customStyle="1" w:styleId="a9">
    <w:name w:val="居中图片"/>
    <w:basedOn w:val="a"/>
    <w:qFormat/>
    <w:rsid w:val="00334335"/>
    <w:pPr>
      <w:jc w:val="center"/>
    </w:pPr>
  </w:style>
  <w:style w:type="paragraph" w:styleId="aa">
    <w:name w:val="Balloon Text"/>
    <w:basedOn w:val="a"/>
    <w:link w:val="Char"/>
    <w:rsid w:val="008565AA"/>
    <w:rPr>
      <w:sz w:val="18"/>
      <w:szCs w:val="18"/>
    </w:rPr>
  </w:style>
  <w:style w:type="character" w:customStyle="1" w:styleId="Char">
    <w:name w:val="批注框文本 Char"/>
    <w:basedOn w:val="a1"/>
    <w:link w:val="aa"/>
    <w:rsid w:val="008565AA"/>
    <w:rPr>
      <w:kern w:val="2"/>
      <w:sz w:val="18"/>
      <w:szCs w:val="18"/>
    </w:rPr>
  </w:style>
  <w:style w:type="paragraph" w:styleId="ab">
    <w:name w:val="Plain Text"/>
    <w:basedOn w:val="a"/>
    <w:link w:val="Char0"/>
    <w:rsid w:val="00FC3832"/>
    <w:rPr>
      <w:rFonts w:ascii="宋体" w:hAnsi="Courier New" w:cs="Courier New"/>
      <w:szCs w:val="21"/>
    </w:rPr>
  </w:style>
  <w:style w:type="character" w:customStyle="1" w:styleId="Char0">
    <w:name w:val="纯文本 Char"/>
    <w:basedOn w:val="a1"/>
    <w:link w:val="ab"/>
    <w:rsid w:val="00FC3832"/>
    <w:rPr>
      <w:rFonts w:ascii="宋体" w:hAnsi="Courier New" w:cs="Courier New"/>
      <w:kern w:val="2"/>
      <w:sz w:val="21"/>
      <w:szCs w:val="21"/>
    </w:rPr>
  </w:style>
  <w:style w:type="paragraph" w:styleId="ac">
    <w:name w:val="header"/>
    <w:basedOn w:val="a"/>
    <w:link w:val="Char1"/>
    <w:rsid w:val="0009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c"/>
    <w:rsid w:val="00092FE9"/>
    <w:rPr>
      <w:kern w:val="2"/>
      <w:sz w:val="18"/>
      <w:szCs w:val="18"/>
    </w:rPr>
  </w:style>
  <w:style w:type="paragraph" w:styleId="ad">
    <w:name w:val="footer"/>
    <w:basedOn w:val="a"/>
    <w:link w:val="Char2"/>
    <w:rsid w:val="0009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d"/>
    <w:rsid w:val="00092FE9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9D5124"/>
    <w:pPr>
      <w:ind w:firstLineChars="200" w:firstLine="420"/>
    </w:pPr>
  </w:style>
  <w:style w:type="paragraph" w:styleId="af">
    <w:name w:val="Normal (Web)"/>
    <w:basedOn w:val="a"/>
    <w:rsid w:val="00F83AAE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ference_db\&#23398;&#26415;&#25991;&#29486;\&#19979;&#36733;&#35770;&#25991;\&#31508;&#3576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</Template>
  <TotalTime>5468400</TotalTime>
  <Pages>2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Windows 用户</cp:lastModifiedBy>
  <cp:revision>71</cp:revision>
  <dcterms:created xsi:type="dcterms:W3CDTF">2021-06-03T04:16:00Z</dcterms:created>
  <dcterms:modified xsi:type="dcterms:W3CDTF">2023-05-26T01:51:00Z</dcterms:modified>
</cp:coreProperties>
</file>